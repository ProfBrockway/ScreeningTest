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803" w14:textId="77777777" w:rsidR="00C64216" w:rsidRPr="00003E49" w:rsidRDefault="00C64216" w:rsidP="00003E49">
      <w:pPr>
        <w:pStyle w:val="Heading1"/>
        <w:framePr w:wrap="around"/>
      </w:pPr>
      <w:r>
        <w:t xml:space="preserve">Final Project Proposal </w:t>
      </w:r>
    </w:p>
    <w:p w14:paraId="25E992EA" w14:textId="77777777" w:rsidR="00C64216" w:rsidRDefault="00C64216" w:rsidP="00C64216">
      <w:pPr>
        <w:ind w:left="288"/>
        <w:rPr>
          <w:lang w:val="en-AU"/>
        </w:rPr>
      </w:pPr>
    </w:p>
    <w:p w14:paraId="736894BB" w14:textId="20E5B03F" w:rsidR="00003E49" w:rsidRDefault="00C64216" w:rsidP="00003E49">
      <w:pPr>
        <w:pStyle w:val="Heading2"/>
      </w:pPr>
      <w:r w:rsidRPr="00003E49">
        <w:t>Course</w:t>
      </w:r>
    </w:p>
    <w:p w14:paraId="78B86EC6" w14:textId="77777777" w:rsidR="007D0A42" w:rsidRDefault="007D0A42" w:rsidP="00003E49">
      <w:pPr>
        <w:ind w:left="576" w:firstLine="288"/>
        <w:rPr>
          <w:lang w:val="en-AU"/>
        </w:rPr>
      </w:pPr>
    </w:p>
    <w:p w14:paraId="0CB5DADA" w14:textId="195F5123" w:rsidR="00C64216" w:rsidRPr="009C4A6A" w:rsidRDefault="00C64216" w:rsidP="00003E49">
      <w:pPr>
        <w:ind w:left="576" w:firstLine="288"/>
        <w:rPr>
          <w:lang w:val="en-AU"/>
        </w:rPr>
      </w:pPr>
      <w:r w:rsidRPr="009C4A6A">
        <w:rPr>
          <w:lang w:val="en-AU"/>
        </w:rPr>
        <w:t>CCSU Stat 476.  Spring 2022.</w:t>
      </w:r>
    </w:p>
    <w:p w14:paraId="37998761" w14:textId="77777777" w:rsidR="00C64216" w:rsidRDefault="00C64216" w:rsidP="00C64216">
      <w:pPr>
        <w:rPr>
          <w:lang w:val="en-AU"/>
        </w:rPr>
      </w:pPr>
    </w:p>
    <w:p w14:paraId="7DA0B4F0" w14:textId="4896CAA5" w:rsidR="00003E49" w:rsidRDefault="00C64216" w:rsidP="00003E49">
      <w:pPr>
        <w:pStyle w:val="Heading2"/>
      </w:pPr>
      <w:r w:rsidRPr="00E77B11">
        <w:t>Student</w:t>
      </w:r>
    </w:p>
    <w:p w14:paraId="4AC241B3" w14:textId="77777777" w:rsidR="007D0A42" w:rsidRDefault="007D0A42" w:rsidP="00003E49">
      <w:pPr>
        <w:ind w:left="576" w:firstLine="288"/>
        <w:rPr>
          <w:lang w:val="en-AU"/>
        </w:rPr>
      </w:pPr>
    </w:p>
    <w:p w14:paraId="17EB7832" w14:textId="2B6131DA" w:rsidR="00C64216" w:rsidRPr="009C4A6A" w:rsidRDefault="00C64216" w:rsidP="00003E49">
      <w:pPr>
        <w:ind w:left="576" w:firstLine="288"/>
        <w:rPr>
          <w:lang w:val="en-AU"/>
        </w:rPr>
      </w:pPr>
      <w:r w:rsidRPr="009C4A6A">
        <w:rPr>
          <w:lang w:val="en-AU"/>
        </w:rPr>
        <w:t>Tim Brockway. Student ID: 30259316   Email: BrockwayTim@My.CCSU.edu</w:t>
      </w:r>
    </w:p>
    <w:p w14:paraId="3F6ED57B" w14:textId="77777777" w:rsidR="00C64216" w:rsidRDefault="00C64216" w:rsidP="00C64216">
      <w:pPr>
        <w:rPr>
          <w:lang w:val="en-AU"/>
        </w:rPr>
      </w:pPr>
    </w:p>
    <w:p w14:paraId="72C50574" w14:textId="664CE587" w:rsidR="00003E49" w:rsidRDefault="00C64216" w:rsidP="004D4609">
      <w:pPr>
        <w:pStyle w:val="Heading2"/>
      </w:pPr>
      <w:r w:rsidRPr="00E77B11">
        <w:t>Professor</w:t>
      </w:r>
      <w:r w:rsidRPr="009C4A6A">
        <w:t xml:space="preserve"> </w:t>
      </w:r>
    </w:p>
    <w:p w14:paraId="4B7A3C1E" w14:textId="77777777" w:rsidR="007D0A42" w:rsidRDefault="007D0A42" w:rsidP="00003E49">
      <w:pPr>
        <w:ind w:left="576" w:firstLine="288"/>
        <w:rPr>
          <w:lang w:val="en-AU"/>
        </w:rPr>
      </w:pPr>
    </w:p>
    <w:p w14:paraId="23804D5E" w14:textId="2E74A211" w:rsidR="00C64216" w:rsidRPr="009C4A6A" w:rsidRDefault="00C64216" w:rsidP="00003E49">
      <w:pPr>
        <w:ind w:left="576" w:firstLine="288"/>
        <w:rPr>
          <w:lang w:val="en-AU"/>
        </w:rPr>
      </w:pPr>
      <w:r w:rsidRPr="009C4A6A">
        <w:rPr>
          <w:lang w:val="en-AU"/>
        </w:rPr>
        <w:t>Roger L. Bilisoly</w:t>
      </w:r>
      <w:r w:rsidR="00003E49">
        <w:rPr>
          <w:lang w:val="en-AU"/>
        </w:rPr>
        <w:t xml:space="preserve">. </w:t>
      </w:r>
      <w:r w:rsidRPr="009C4A6A">
        <w:rPr>
          <w:lang w:val="en-AU"/>
        </w:rPr>
        <w:t xml:space="preserve">    bilisolyr@ccsu.edu  https://www2.ccsu.edu/faculty/bilisolyr</w:t>
      </w:r>
    </w:p>
    <w:p w14:paraId="0C24CBD8" w14:textId="77777777" w:rsidR="00C64216" w:rsidRDefault="00C64216" w:rsidP="00C64216">
      <w:pPr>
        <w:rPr>
          <w:lang w:val="en-AU"/>
        </w:rPr>
      </w:pPr>
    </w:p>
    <w:p w14:paraId="7AACD5E3" w14:textId="3B7A84FE" w:rsidR="00C64216" w:rsidRPr="00E77B11" w:rsidRDefault="00C64216" w:rsidP="004D4609">
      <w:pPr>
        <w:pStyle w:val="Heading2"/>
      </w:pPr>
      <w:r w:rsidRPr="00E77B11">
        <w:t>Basic Idea</w:t>
      </w:r>
    </w:p>
    <w:p w14:paraId="477D56B8" w14:textId="77777777" w:rsidR="007D0A42" w:rsidRDefault="007D0A42" w:rsidP="00C64216">
      <w:pPr>
        <w:ind w:left="288"/>
        <w:rPr>
          <w:lang w:val="en-AU"/>
        </w:rPr>
      </w:pPr>
      <w:bookmarkStart w:id="0" w:name="_Hlk98832338"/>
    </w:p>
    <w:p w14:paraId="53965D0D" w14:textId="053B1ABC" w:rsidR="00C64216" w:rsidRPr="009C4A6A" w:rsidRDefault="00C64216" w:rsidP="00C64216">
      <w:pPr>
        <w:ind w:left="288"/>
        <w:rPr>
          <w:lang w:val="en-AU"/>
        </w:rPr>
      </w:pPr>
      <w:r>
        <w:rPr>
          <w:lang w:val="en-AU"/>
        </w:rPr>
        <w:t>It seems that m</w:t>
      </w:r>
      <w:r w:rsidRPr="009C4A6A">
        <w:rPr>
          <w:lang w:val="en-AU"/>
        </w:rPr>
        <w:t>edical screening tests vaunting very high "general accuracy" can give</w:t>
      </w:r>
      <w:r>
        <w:rPr>
          <w:lang w:val="en-AU"/>
        </w:rPr>
        <w:t xml:space="preserve"> </w:t>
      </w:r>
      <w:r w:rsidRPr="009C4A6A">
        <w:rPr>
          <w:lang w:val="en-AU"/>
        </w:rPr>
        <w:t xml:space="preserve">  staggering levels of false results when the prevalence of a disease is low.   </w:t>
      </w:r>
      <w:r>
        <w:rPr>
          <w:lang w:val="en-AU"/>
        </w:rPr>
        <w:t>I'd like to understand this by writing a program that</w:t>
      </w:r>
      <w:r w:rsidRPr="009C4A6A">
        <w:rPr>
          <w:lang w:val="en-AU"/>
        </w:rPr>
        <w:t xml:space="preserve"> explores the effect the prevalence of an infection in </w:t>
      </w:r>
      <w:r w:rsidR="002D1B19" w:rsidRPr="009C4A6A">
        <w:rPr>
          <w:lang w:val="en-AU"/>
        </w:rPr>
        <w:t>a population</w:t>
      </w:r>
      <w:r w:rsidRPr="009C4A6A">
        <w:rPr>
          <w:lang w:val="en-AU"/>
        </w:rPr>
        <w:t xml:space="preserve"> on the </w:t>
      </w:r>
      <w:r w:rsidR="002D1B19" w:rsidRPr="009C4A6A">
        <w:rPr>
          <w:lang w:val="en-AU"/>
        </w:rPr>
        <w:t>usefulness</w:t>
      </w:r>
      <w:r w:rsidRPr="009C4A6A">
        <w:rPr>
          <w:lang w:val="en-AU"/>
        </w:rPr>
        <w:t xml:space="preserve"> of screening tests. </w:t>
      </w:r>
    </w:p>
    <w:bookmarkEnd w:id="0"/>
    <w:p w14:paraId="4A7C91AA" w14:textId="77777777" w:rsidR="00C64216" w:rsidRDefault="00C64216" w:rsidP="00C64216">
      <w:pPr>
        <w:rPr>
          <w:lang w:val="en-AU"/>
        </w:rPr>
      </w:pPr>
    </w:p>
    <w:p w14:paraId="27ED0DB6" w14:textId="2F0E6368" w:rsidR="00C64216" w:rsidRPr="00E77B11" w:rsidRDefault="00C64216" w:rsidP="004D4609">
      <w:pPr>
        <w:pStyle w:val="Heading2"/>
      </w:pPr>
      <w:r w:rsidRPr="00E77B11">
        <w:t>Python Exploration</w:t>
      </w:r>
    </w:p>
    <w:p w14:paraId="0A58A192" w14:textId="77777777" w:rsidR="007D0A42" w:rsidRDefault="007D0A42" w:rsidP="00C64216">
      <w:pPr>
        <w:ind w:left="288"/>
        <w:rPr>
          <w:lang w:val="en-AU"/>
        </w:rPr>
      </w:pPr>
    </w:p>
    <w:p w14:paraId="4C33C89F" w14:textId="256E0F96" w:rsidR="00C64216" w:rsidRDefault="00C64216" w:rsidP="00C64216">
      <w:pPr>
        <w:ind w:left="288"/>
        <w:rPr>
          <w:lang w:val="en-AU"/>
        </w:rPr>
      </w:pPr>
      <w:r>
        <w:rPr>
          <w:lang w:val="en-AU"/>
        </w:rPr>
        <w:t xml:space="preserve">I'd like to use the project to explore </w:t>
      </w:r>
      <w:r w:rsidR="002D1B19">
        <w:rPr>
          <w:lang w:val="en-AU"/>
        </w:rPr>
        <w:t>Python's</w:t>
      </w:r>
      <w:r>
        <w:rPr>
          <w:lang w:val="en-AU"/>
        </w:rPr>
        <w:t xml:space="preserve"> capabilities and weaknesses</w:t>
      </w:r>
      <w:r w:rsidRPr="009C4A6A">
        <w:rPr>
          <w:lang w:val="en-AU"/>
        </w:rPr>
        <w:t xml:space="preserve">. </w:t>
      </w:r>
    </w:p>
    <w:p w14:paraId="79A45CDE" w14:textId="4EFEBC55" w:rsidR="00C64216" w:rsidRDefault="00C64216" w:rsidP="00C64216">
      <w:pPr>
        <w:ind w:left="288"/>
        <w:rPr>
          <w:lang w:val="en-AU"/>
        </w:rPr>
      </w:pPr>
      <w:r>
        <w:rPr>
          <w:lang w:val="en-AU"/>
        </w:rPr>
        <w:t xml:space="preserve">In particular I wish to </w:t>
      </w:r>
      <w:r w:rsidR="002D1B19">
        <w:rPr>
          <w:lang w:val="en-AU"/>
        </w:rPr>
        <w:t>learn about</w:t>
      </w:r>
      <w:r>
        <w:rPr>
          <w:lang w:val="en-AU"/>
        </w:rPr>
        <w:t>.</w:t>
      </w:r>
    </w:p>
    <w:p w14:paraId="318B9A13" w14:textId="43DA1281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>- Program modularization</w:t>
      </w:r>
      <w:r w:rsidR="002D1B19">
        <w:rPr>
          <w:lang w:val="en-AU"/>
        </w:rPr>
        <w:t xml:space="preserve"> using functions driven by a main line.</w:t>
      </w:r>
    </w:p>
    <w:p w14:paraId="53A29442" w14:textId="77777777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>- Handling global variables.</w:t>
      </w:r>
    </w:p>
    <w:p w14:paraId="1F1E7B26" w14:textId="646A4264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ab/>
        <w:t xml:space="preserve">- </w:t>
      </w:r>
      <w:r w:rsidR="0062330D">
        <w:rPr>
          <w:lang w:val="en-AU"/>
        </w:rPr>
        <w:t>Creating g</w:t>
      </w:r>
      <w:r>
        <w:rPr>
          <w:lang w:val="en-AU"/>
        </w:rPr>
        <w:t>lobal variable</w:t>
      </w:r>
      <w:r w:rsidR="0062330D">
        <w:rPr>
          <w:lang w:val="en-AU"/>
        </w:rPr>
        <w:t>s</w:t>
      </w:r>
      <w:r>
        <w:rPr>
          <w:lang w:val="en-AU"/>
        </w:rPr>
        <w:t xml:space="preserve"> using the 'global' statement </w:t>
      </w:r>
      <w:r w:rsidR="0062330D">
        <w:rPr>
          <w:lang w:val="en-AU"/>
        </w:rPr>
        <w:t>is</w:t>
      </w:r>
      <w:r>
        <w:rPr>
          <w:lang w:val="en-AU"/>
        </w:rPr>
        <w:t xml:space="preserve"> deprecated.</w:t>
      </w:r>
    </w:p>
    <w:p w14:paraId="6F672C1B" w14:textId="77777777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ab/>
        <w:t>- These statements are in any case counterintuitive and complex to use.</w:t>
      </w:r>
    </w:p>
    <w:p w14:paraId="6413F6B3" w14:textId="4C4EE988" w:rsidR="00C64216" w:rsidRDefault="00C64216" w:rsidP="00C64216">
      <w:pPr>
        <w:ind w:left="1008" w:hanging="144"/>
        <w:rPr>
          <w:lang w:val="en-AU"/>
        </w:rPr>
      </w:pPr>
      <w:r>
        <w:rPr>
          <w:lang w:val="en-AU"/>
        </w:rPr>
        <w:t xml:space="preserve">- I want to try python classes to create global, </w:t>
      </w:r>
      <w:r w:rsidR="002D1B19">
        <w:rPr>
          <w:lang w:val="en-AU"/>
        </w:rPr>
        <w:t>self-initializing</w:t>
      </w:r>
      <w:r>
        <w:rPr>
          <w:lang w:val="en-AU"/>
        </w:rPr>
        <w:t xml:space="preserve"> variables to allow </w:t>
      </w:r>
      <w:r w:rsidR="002D1B19">
        <w:rPr>
          <w:lang w:val="en-AU"/>
        </w:rPr>
        <w:t>program modularization</w:t>
      </w:r>
      <w:r>
        <w:rPr>
          <w:lang w:val="en-AU"/>
        </w:rPr>
        <w:t>.</w:t>
      </w:r>
    </w:p>
    <w:p w14:paraId="6CEC2AA2" w14:textId="77777777" w:rsidR="00C64216" w:rsidRPr="009C4A6A" w:rsidRDefault="00C64216" w:rsidP="00C64216">
      <w:pPr>
        <w:ind w:left="720" w:hanging="144"/>
        <w:rPr>
          <w:lang w:val="en-AU"/>
        </w:rPr>
      </w:pPr>
      <w:r>
        <w:rPr>
          <w:lang w:val="en-AU"/>
        </w:rPr>
        <w:t>- Panda based data handling. Pandas seem to be the standard  data table for python.</w:t>
      </w:r>
    </w:p>
    <w:p w14:paraId="3B2C817D" w14:textId="77777777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>- Some sort of GUI to permit the user to enter the medical tests parameters.</w:t>
      </w:r>
    </w:p>
    <w:p w14:paraId="35705CF8" w14:textId="77777777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>- A somewhat interactive plot to allow the user to choose which variables are displayed.</w:t>
      </w:r>
    </w:p>
    <w:p w14:paraId="32AB77A7" w14:textId="77777777" w:rsidR="00C64216" w:rsidRDefault="00C64216" w:rsidP="00C64216">
      <w:pPr>
        <w:ind w:left="576"/>
        <w:rPr>
          <w:lang w:val="en-AU"/>
        </w:rPr>
      </w:pPr>
      <w:r>
        <w:rPr>
          <w:lang w:val="en-AU"/>
        </w:rPr>
        <w:t>- Use Github to get a feel for how most folks are storing and publishing their work.</w:t>
      </w:r>
    </w:p>
    <w:p w14:paraId="771A082C" w14:textId="599A211D" w:rsidR="00C64216" w:rsidRDefault="00C64216" w:rsidP="00C64216">
      <w:pPr>
        <w:ind w:left="864"/>
        <w:rPr>
          <w:lang w:val="en-AU"/>
        </w:rPr>
      </w:pPr>
      <w:r>
        <w:rPr>
          <w:lang w:val="en-AU"/>
        </w:rPr>
        <w:t>- Storing the code, project documentation and all project files in one place will be useful in any case.</w:t>
      </w:r>
    </w:p>
    <w:p w14:paraId="6453577B" w14:textId="34822C9F" w:rsidR="00AC4AAB" w:rsidRDefault="00AC4AAB" w:rsidP="002D1B19">
      <w:pPr>
        <w:ind w:left="720" w:hanging="144"/>
        <w:rPr>
          <w:lang w:val="en-AU"/>
        </w:rPr>
      </w:pPr>
      <w:r>
        <w:rPr>
          <w:lang w:val="en-AU"/>
        </w:rPr>
        <w:t xml:space="preserve">- Some other Python features </w:t>
      </w:r>
      <w:r>
        <w:rPr>
          <w:lang w:val="en-AU"/>
        </w:rPr>
        <w:t>I've played around with this and would like to work it into the project.</w:t>
      </w:r>
    </w:p>
    <w:p w14:paraId="08F54050" w14:textId="3AF3FC09" w:rsidR="00AC4AAB" w:rsidRDefault="00AC4AAB" w:rsidP="00AC4AAB">
      <w:pPr>
        <w:ind w:left="864" w:firstLine="288"/>
        <w:rPr>
          <w:lang w:val="en-AU"/>
        </w:rPr>
      </w:pPr>
      <w:r>
        <w:rPr>
          <w:lang w:val="en-AU"/>
        </w:rPr>
        <w:t xml:space="preserve">- Nested Python dictionaries and </w:t>
      </w:r>
      <w:r w:rsidR="002D1B19">
        <w:rPr>
          <w:lang w:val="en-AU"/>
        </w:rPr>
        <w:t>pretty printing</w:t>
      </w:r>
      <w:r>
        <w:rPr>
          <w:lang w:val="en-AU"/>
        </w:rPr>
        <w:t xml:space="preserve"> Python dictionaries. </w:t>
      </w:r>
    </w:p>
    <w:p w14:paraId="2E45B066" w14:textId="4D9CBC7D" w:rsidR="00AC4AAB" w:rsidRDefault="00AC4AAB" w:rsidP="00AC4AAB">
      <w:pPr>
        <w:ind w:left="576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 w:rsidR="002D1B19">
        <w:rPr>
          <w:lang w:val="en-AU"/>
        </w:rPr>
        <w:t xml:space="preserve">- Enumeration of non </w:t>
      </w:r>
      <w:r w:rsidR="002D1B19" w:rsidRPr="002D1B19">
        <w:rPr>
          <w:lang w:val="en-AU"/>
        </w:rPr>
        <w:t>iterable</w:t>
      </w:r>
      <w:r w:rsidR="002D1B19" w:rsidRPr="002D1B19">
        <w:rPr>
          <w:lang w:val="en-AU"/>
        </w:rPr>
        <w:t xml:space="preserve"> </w:t>
      </w:r>
      <w:r w:rsidR="002D1B19">
        <w:rPr>
          <w:lang w:val="en-AU"/>
        </w:rPr>
        <w:t>objects (Enum).</w:t>
      </w:r>
    </w:p>
    <w:p w14:paraId="20DC139C" w14:textId="6445A6B8" w:rsidR="0062330D" w:rsidRDefault="002D1B19" w:rsidP="0062330D">
      <w:pPr>
        <w:ind w:left="576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- Etc</w:t>
      </w:r>
      <w:r w:rsidR="00FD4967">
        <w:rPr>
          <w:lang w:val="en-AU"/>
        </w:rPr>
        <w:t>.</w:t>
      </w:r>
    </w:p>
    <w:p w14:paraId="3CB87D44" w14:textId="50947A1E" w:rsidR="00C64216" w:rsidRPr="009C4A6A" w:rsidRDefault="00C64216" w:rsidP="00C64216">
      <w:pPr>
        <w:rPr>
          <w:lang w:val="en-AU"/>
        </w:rPr>
      </w:pPr>
      <w:r w:rsidRPr="009C4A6A">
        <w:rPr>
          <w:lang w:val="en-AU"/>
        </w:rPr>
        <w:t xml:space="preserve">   </w:t>
      </w:r>
    </w:p>
    <w:p w14:paraId="0CAA6828" w14:textId="77777777" w:rsidR="00C64216" w:rsidRPr="009C4A6A" w:rsidRDefault="00C64216" w:rsidP="00C64216">
      <w:pPr>
        <w:rPr>
          <w:lang w:val="en-AU"/>
        </w:rPr>
      </w:pPr>
      <w:r w:rsidRPr="009C4A6A">
        <w:rPr>
          <w:lang w:val="en-AU"/>
        </w:rPr>
        <w:t xml:space="preserve">    </w:t>
      </w:r>
    </w:p>
    <w:p w14:paraId="50A380C1" w14:textId="77777777" w:rsidR="007D0A42" w:rsidRDefault="007D0A42">
      <w:pPr>
        <w:ind w:left="432" w:hanging="144"/>
        <w:rPr>
          <w:lang w:val="en-AU"/>
        </w:rPr>
      </w:pPr>
      <w:r>
        <w:rPr>
          <w:lang w:val="en-AU"/>
        </w:rPr>
        <w:br w:type="page"/>
      </w:r>
    </w:p>
    <w:p w14:paraId="006A80D4" w14:textId="567E9192" w:rsidR="00C64216" w:rsidRPr="009C4A6A" w:rsidRDefault="00C64216" w:rsidP="00C64216">
      <w:pPr>
        <w:rPr>
          <w:lang w:val="en-AU"/>
        </w:rPr>
      </w:pPr>
      <w:r>
        <w:rPr>
          <w:lang w:val="en-AU"/>
        </w:rPr>
        <w:lastRenderedPageBreak/>
        <w:t xml:space="preserve"> </w:t>
      </w:r>
    </w:p>
    <w:p w14:paraId="10DD04A2" w14:textId="56084DD1" w:rsidR="00C64216" w:rsidRPr="00E77B11" w:rsidRDefault="00C64216" w:rsidP="004D4609">
      <w:pPr>
        <w:pStyle w:val="Heading2"/>
      </w:pPr>
      <w:r w:rsidRPr="00E77B11">
        <w:t>I</w:t>
      </w:r>
      <w:r w:rsidRPr="004D4609">
        <w:rPr>
          <w:rStyle w:val="Heading2Char"/>
        </w:rPr>
        <w:t>nputs</w:t>
      </w:r>
    </w:p>
    <w:p w14:paraId="4296920F" w14:textId="77777777" w:rsidR="007D0A42" w:rsidRDefault="007D0A42" w:rsidP="00E77B11">
      <w:pPr>
        <w:ind w:left="288"/>
        <w:rPr>
          <w:lang w:val="en-AU"/>
        </w:rPr>
      </w:pPr>
    </w:p>
    <w:p w14:paraId="0A077680" w14:textId="24D2B5D6" w:rsidR="00C64216" w:rsidRDefault="00E77B11" w:rsidP="00E77B11">
      <w:pPr>
        <w:ind w:left="288"/>
        <w:rPr>
          <w:lang w:val="en-AU"/>
        </w:rPr>
      </w:pPr>
      <w:r>
        <w:rPr>
          <w:lang w:val="en-AU"/>
        </w:rPr>
        <w:t xml:space="preserve">- </w:t>
      </w:r>
      <w:r w:rsidR="00C64216" w:rsidRPr="009C4A6A">
        <w:rPr>
          <w:lang w:val="en-AU"/>
        </w:rPr>
        <w:t xml:space="preserve">A GUI </w:t>
      </w:r>
      <w:r>
        <w:rPr>
          <w:lang w:val="en-AU"/>
        </w:rPr>
        <w:t>of some kind</w:t>
      </w:r>
      <w:r w:rsidR="00DE1B81">
        <w:rPr>
          <w:lang w:val="en-AU"/>
        </w:rPr>
        <w:t>, will</w:t>
      </w:r>
      <w:r>
        <w:rPr>
          <w:lang w:val="en-AU"/>
        </w:rPr>
        <w:t xml:space="preserve"> </w:t>
      </w:r>
      <w:r w:rsidR="00C64216" w:rsidRPr="009C4A6A">
        <w:rPr>
          <w:lang w:val="en-AU"/>
        </w:rPr>
        <w:t>invite the user to enter the following medical test statistics.</w:t>
      </w:r>
    </w:p>
    <w:p w14:paraId="5E942F32" w14:textId="77777777" w:rsidR="00A93B56" w:rsidRPr="007E4D88" w:rsidRDefault="00A93B56" w:rsidP="00A93B56">
      <w:pPr>
        <w:ind w:left="720" w:hanging="144"/>
        <w:rPr>
          <w:lang w:val="en-AU"/>
        </w:rPr>
      </w:pPr>
      <w:r>
        <w:rPr>
          <w:lang w:val="en-AU"/>
        </w:rPr>
        <w:t>- Inputs will have to be validated by the code.</w:t>
      </w:r>
    </w:p>
    <w:p w14:paraId="4594B105" w14:textId="77777777" w:rsidR="00A93B56" w:rsidRPr="009C4A6A" w:rsidRDefault="00A93B56" w:rsidP="00E77B11">
      <w:pPr>
        <w:ind w:left="288"/>
        <w:rPr>
          <w:lang w:val="en-AU"/>
        </w:rPr>
      </w:pPr>
    </w:p>
    <w:p w14:paraId="5B59BB97" w14:textId="69A3F8DA" w:rsidR="00C64216" w:rsidRPr="009C4A6A" w:rsidRDefault="00E77B11" w:rsidP="00E77B11">
      <w:pPr>
        <w:ind w:left="576"/>
        <w:rPr>
          <w:lang w:val="en-AU"/>
        </w:rPr>
      </w:pPr>
      <w:r>
        <w:rPr>
          <w:lang w:val="en-AU"/>
        </w:rPr>
        <w:t xml:space="preserve">- </w:t>
      </w:r>
      <w:r w:rsidR="00C64216" w:rsidRPr="009C4A6A">
        <w:rPr>
          <w:lang w:val="en-AU"/>
        </w:rPr>
        <w:t>Population</w:t>
      </w:r>
      <w:r w:rsidR="00A93B56">
        <w:rPr>
          <w:lang w:val="en-AU"/>
        </w:rPr>
        <w:t>.</w:t>
      </w:r>
    </w:p>
    <w:p w14:paraId="1C7E830F" w14:textId="42769B4B" w:rsidR="00C64216" w:rsidRPr="009C4A6A" w:rsidRDefault="00E77B11" w:rsidP="00E77B11">
      <w:pPr>
        <w:ind w:left="576"/>
        <w:rPr>
          <w:lang w:val="en-AU"/>
        </w:rPr>
      </w:pPr>
      <w:r>
        <w:rPr>
          <w:lang w:val="en-AU"/>
        </w:rPr>
        <w:t>- T</w:t>
      </w:r>
      <w:r w:rsidRPr="009C4A6A">
        <w:rPr>
          <w:lang w:val="en-AU"/>
        </w:rPr>
        <w:t>est sensitivity</w:t>
      </w:r>
      <w:r w:rsidR="00A93B56">
        <w:rPr>
          <w:lang w:val="en-AU"/>
        </w:rPr>
        <w:t>.</w:t>
      </w:r>
    </w:p>
    <w:p w14:paraId="3C76A786" w14:textId="55FA3097" w:rsidR="00C64216" w:rsidRPr="009C4A6A" w:rsidRDefault="00E77B11" w:rsidP="00E77B11">
      <w:pPr>
        <w:ind w:left="576"/>
        <w:rPr>
          <w:lang w:val="en-AU"/>
        </w:rPr>
      </w:pPr>
      <w:r>
        <w:rPr>
          <w:lang w:val="en-AU"/>
        </w:rPr>
        <w:t>-</w:t>
      </w:r>
      <w:r w:rsidRPr="009C4A6A">
        <w:rPr>
          <w:lang w:val="en-AU"/>
        </w:rPr>
        <w:t xml:space="preserve"> </w:t>
      </w:r>
      <w:r>
        <w:rPr>
          <w:lang w:val="en-AU"/>
        </w:rPr>
        <w:t>T</w:t>
      </w:r>
      <w:r w:rsidRPr="009C4A6A">
        <w:rPr>
          <w:lang w:val="en-AU"/>
        </w:rPr>
        <w:t>est specificity</w:t>
      </w:r>
      <w:r w:rsidR="00A93B56">
        <w:rPr>
          <w:lang w:val="en-AU"/>
        </w:rPr>
        <w:t>.</w:t>
      </w:r>
    </w:p>
    <w:p w14:paraId="2F0587B0" w14:textId="21BE4919" w:rsidR="00C64216" w:rsidRPr="009C4A6A" w:rsidRDefault="00E77B11" w:rsidP="00E77B11">
      <w:pPr>
        <w:ind w:left="576"/>
        <w:rPr>
          <w:lang w:val="en-AU"/>
        </w:rPr>
      </w:pPr>
      <w:r>
        <w:rPr>
          <w:lang w:val="en-AU"/>
        </w:rPr>
        <w:t>- S</w:t>
      </w:r>
      <w:r w:rsidRPr="009C4A6A">
        <w:rPr>
          <w:lang w:val="en-AU"/>
        </w:rPr>
        <w:t xml:space="preserve">tart of </w:t>
      </w:r>
      <w:r>
        <w:rPr>
          <w:lang w:val="en-AU"/>
        </w:rPr>
        <w:t xml:space="preserve">population disease </w:t>
      </w:r>
      <w:r w:rsidRPr="009C4A6A">
        <w:rPr>
          <w:lang w:val="en-AU"/>
        </w:rPr>
        <w:t>prevalence range</w:t>
      </w:r>
      <w:r>
        <w:rPr>
          <w:lang w:val="en-AU"/>
        </w:rPr>
        <w:t xml:space="preserve"> of interest</w:t>
      </w:r>
      <w:r w:rsidR="00A93B56">
        <w:rPr>
          <w:lang w:val="en-AU"/>
        </w:rPr>
        <w:t>.</w:t>
      </w:r>
    </w:p>
    <w:p w14:paraId="4E170941" w14:textId="0D160B5B" w:rsidR="00E77B11" w:rsidRPr="009C4A6A" w:rsidRDefault="00E77B11" w:rsidP="00E77B11">
      <w:pPr>
        <w:ind w:left="576"/>
        <w:rPr>
          <w:lang w:val="en-AU"/>
        </w:rPr>
      </w:pPr>
      <w:r>
        <w:rPr>
          <w:lang w:val="en-AU"/>
        </w:rPr>
        <w:t xml:space="preserve">- </w:t>
      </w:r>
      <w:r w:rsidR="002D1B19">
        <w:rPr>
          <w:lang w:val="en-AU"/>
        </w:rPr>
        <w:t>E</w:t>
      </w:r>
      <w:r w:rsidRPr="009C4A6A">
        <w:rPr>
          <w:lang w:val="en-AU"/>
        </w:rPr>
        <w:t xml:space="preserve">nd of </w:t>
      </w:r>
      <w:r>
        <w:rPr>
          <w:lang w:val="en-AU"/>
        </w:rPr>
        <w:t xml:space="preserve">population disease </w:t>
      </w:r>
      <w:r w:rsidRPr="009C4A6A">
        <w:rPr>
          <w:lang w:val="en-AU"/>
        </w:rPr>
        <w:t>prevalence range</w:t>
      </w:r>
      <w:r>
        <w:rPr>
          <w:lang w:val="en-AU"/>
        </w:rPr>
        <w:t xml:space="preserve"> of interest</w:t>
      </w:r>
      <w:r w:rsidR="00A93B56">
        <w:rPr>
          <w:lang w:val="en-AU"/>
        </w:rPr>
        <w:t>.</w:t>
      </w:r>
    </w:p>
    <w:p w14:paraId="0155D553" w14:textId="4427E310" w:rsidR="00C64216" w:rsidRDefault="00E77B11" w:rsidP="00E77B11">
      <w:pPr>
        <w:ind w:left="576"/>
        <w:rPr>
          <w:lang w:val="en-AU"/>
        </w:rPr>
      </w:pPr>
      <w:r>
        <w:rPr>
          <w:lang w:val="en-AU"/>
        </w:rPr>
        <w:t>- P</w:t>
      </w:r>
      <w:r w:rsidRPr="009C4A6A">
        <w:rPr>
          <w:lang w:val="en-AU"/>
        </w:rPr>
        <w:t>revale</w:t>
      </w:r>
      <w:r w:rsidR="00C64216" w:rsidRPr="009C4A6A">
        <w:rPr>
          <w:lang w:val="en-AU"/>
        </w:rPr>
        <w:t xml:space="preserve">nce of </w:t>
      </w:r>
      <w:r>
        <w:rPr>
          <w:lang w:val="en-AU"/>
        </w:rPr>
        <w:t xml:space="preserve">particular </w:t>
      </w:r>
      <w:r w:rsidRPr="009C4A6A">
        <w:rPr>
          <w:lang w:val="en-AU"/>
        </w:rPr>
        <w:t>interest</w:t>
      </w:r>
      <w:r>
        <w:rPr>
          <w:lang w:val="en-AU"/>
        </w:rPr>
        <w:t>.</w:t>
      </w:r>
    </w:p>
    <w:p w14:paraId="459EDEFE" w14:textId="77777777" w:rsidR="007E4D88" w:rsidRDefault="003D487F" w:rsidP="00E77B11">
      <w:pPr>
        <w:ind w:left="576"/>
        <w:rPr>
          <w:lang w:val="en-AU"/>
        </w:rPr>
      </w:pPr>
      <w:r>
        <w:rPr>
          <w:lang w:val="en-AU"/>
        </w:rPr>
        <w:t>- A way of indicating which graphs are required. All at once would be a bit cluttered.</w:t>
      </w:r>
    </w:p>
    <w:p w14:paraId="687DDF06" w14:textId="0A4A6D09" w:rsidR="00E77B11" w:rsidRDefault="007E4D88" w:rsidP="007E4D88">
      <w:pPr>
        <w:ind w:left="720" w:hanging="144"/>
        <w:rPr>
          <w:lang w:val="en-AU"/>
        </w:rPr>
      </w:pPr>
      <w:r w:rsidRPr="007E4D88">
        <w:rPr>
          <w:lang w:val="en-AU"/>
        </w:rPr>
        <w:t xml:space="preserve">- Some gratuitous file handing to explore </w:t>
      </w:r>
      <w:r w:rsidR="00FD4967">
        <w:rPr>
          <w:lang w:val="en-AU"/>
        </w:rPr>
        <w:t>Pythons i/o</w:t>
      </w:r>
      <w:r w:rsidRPr="007E4D88">
        <w:rPr>
          <w:lang w:val="en-AU"/>
        </w:rPr>
        <w:t xml:space="preserve"> methods. (</w:t>
      </w:r>
      <w:r w:rsidR="002D1B19" w:rsidRPr="007E4D88">
        <w:rPr>
          <w:lang w:val="en-AU"/>
        </w:rPr>
        <w:t>E.g.,</w:t>
      </w:r>
      <w:r w:rsidRPr="007E4D88">
        <w:rPr>
          <w:lang w:val="en-AU"/>
        </w:rPr>
        <w:t xml:space="preserve"> Download the </w:t>
      </w:r>
      <w:r w:rsidR="006F6586">
        <w:rPr>
          <w:lang w:val="en-AU"/>
        </w:rPr>
        <w:t>pandas dataframe</w:t>
      </w:r>
      <w:r w:rsidRPr="007E4D88">
        <w:rPr>
          <w:lang w:val="en-AU"/>
        </w:rPr>
        <w:t xml:space="preserve"> generated).</w:t>
      </w:r>
      <w:r w:rsidR="00E77B11" w:rsidRPr="007E4D88">
        <w:rPr>
          <w:lang w:val="en-AU"/>
        </w:rPr>
        <w:tab/>
        <w:t xml:space="preserve"> </w:t>
      </w:r>
    </w:p>
    <w:p w14:paraId="54E592F1" w14:textId="6B1DA291" w:rsidR="00C64216" w:rsidRPr="009C4A6A" w:rsidRDefault="00C64216" w:rsidP="00C64216">
      <w:pPr>
        <w:rPr>
          <w:lang w:val="en-AU"/>
        </w:rPr>
      </w:pPr>
      <w:r w:rsidRPr="009C4A6A">
        <w:rPr>
          <w:lang w:val="en-AU"/>
        </w:rPr>
        <w:t xml:space="preserve">        </w:t>
      </w:r>
    </w:p>
    <w:p w14:paraId="06430476" w14:textId="2B8F497A" w:rsidR="00012E34" w:rsidRDefault="00012E34">
      <w:pPr>
        <w:ind w:left="432" w:hanging="144"/>
        <w:rPr>
          <w:lang w:val="en-AU"/>
        </w:rPr>
      </w:pPr>
    </w:p>
    <w:p w14:paraId="7D96E828" w14:textId="77777777" w:rsidR="00C64216" w:rsidRPr="009C4A6A" w:rsidRDefault="00C64216" w:rsidP="00C64216">
      <w:pPr>
        <w:rPr>
          <w:lang w:val="en-AU"/>
        </w:rPr>
      </w:pPr>
    </w:p>
    <w:p w14:paraId="540ECC3A" w14:textId="5BEAE040" w:rsidR="00C64216" w:rsidRPr="00E77B11" w:rsidRDefault="00C64216" w:rsidP="004D4609">
      <w:pPr>
        <w:pStyle w:val="Heading2"/>
      </w:pPr>
      <w:r w:rsidRPr="00E77B11">
        <w:t>Outputs</w:t>
      </w:r>
    </w:p>
    <w:p w14:paraId="2FAF7FC6" w14:textId="77777777" w:rsidR="00923D57" w:rsidRDefault="00923D57" w:rsidP="00DE1B81">
      <w:pPr>
        <w:ind w:left="288"/>
        <w:rPr>
          <w:lang w:val="en-AU"/>
        </w:rPr>
      </w:pPr>
    </w:p>
    <w:p w14:paraId="1F9428A1" w14:textId="51366AE4" w:rsidR="00E77B11" w:rsidRDefault="003D487F" w:rsidP="00DE1B81">
      <w:pPr>
        <w:ind w:left="288"/>
        <w:rPr>
          <w:lang w:val="en-AU"/>
        </w:rPr>
      </w:pPr>
      <w:r>
        <w:rPr>
          <w:lang w:val="en-AU"/>
        </w:rPr>
        <w:t>- A report on the statistics resulting from the users test specification.</w:t>
      </w:r>
    </w:p>
    <w:p w14:paraId="30F8551D" w14:textId="77777777" w:rsidR="006F6586" w:rsidRDefault="006F6586" w:rsidP="00DE1B81">
      <w:pPr>
        <w:ind w:left="288"/>
        <w:rPr>
          <w:lang w:val="en-AU"/>
        </w:rPr>
      </w:pPr>
    </w:p>
    <w:p w14:paraId="56BDB119" w14:textId="63759595" w:rsidR="00C64216" w:rsidRPr="009C4A6A" w:rsidRDefault="003D487F" w:rsidP="00DE1B81">
      <w:pPr>
        <w:ind w:left="288"/>
        <w:rPr>
          <w:lang w:val="en-AU"/>
        </w:rPr>
      </w:pPr>
      <w:r>
        <w:rPr>
          <w:lang w:val="en-AU"/>
        </w:rPr>
        <w:t>-</w:t>
      </w:r>
      <w:r w:rsidR="00C64216" w:rsidRPr="009C4A6A">
        <w:rPr>
          <w:lang w:val="en-AU"/>
        </w:rPr>
        <w:t xml:space="preserve"> A plot with:</w:t>
      </w:r>
    </w:p>
    <w:p w14:paraId="463FF8BA" w14:textId="03098C6A" w:rsidR="00C64216" w:rsidRPr="009C4A6A" w:rsidRDefault="00C64216" w:rsidP="00DE1B81">
      <w:pPr>
        <w:ind w:left="288"/>
        <w:rPr>
          <w:lang w:val="en-AU"/>
        </w:rPr>
      </w:pPr>
      <w:r w:rsidRPr="009C4A6A">
        <w:rPr>
          <w:lang w:val="en-AU"/>
        </w:rPr>
        <w:t xml:space="preserve">           x axis. </w:t>
      </w:r>
      <w:r w:rsidR="003D487F">
        <w:rPr>
          <w:lang w:val="en-AU"/>
        </w:rPr>
        <w:t>The required</w:t>
      </w:r>
      <w:r w:rsidRPr="009C4A6A">
        <w:rPr>
          <w:lang w:val="en-AU"/>
        </w:rPr>
        <w:t xml:space="preserve"> range of disease </w:t>
      </w:r>
      <w:r w:rsidR="002D1B19" w:rsidRPr="009C4A6A">
        <w:rPr>
          <w:lang w:val="en-AU"/>
        </w:rPr>
        <w:t>prevalences</w:t>
      </w:r>
      <w:r w:rsidRPr="009C4A6A">
        <w:rPr>
          <w:lang w:val="en-AU"/>
        </w:rPr>
        <w:t>.</w:t>
      </w:r>
    </w:p>
    <w:p w14:paraId="46DD0F27" w14:textId="0E869567" w:rsidR="00446544" w:rsidRDefault="00C64216" w:rsidP="00DE1B81">
      <w:pPr>
        <w:ind w:left="288"/>
        <w:rPr>
          <w:lang w:val="en-AU"/>
        </w:rPr>
      </w:pPr>
      <w:r w:rsidRPr="009C4A6A">
        <w:rPr>
          <w:lang w:val="en-AU"/>
        </w:rPr>
        <w:t xml:space="preserve">           y axis:</w:t>
      </w:r>
      <w:r w:rsidR="00012E34">
        <w:rPr>
          <w:lang w:val="en-AU"/>
        </w:rPr>
        <w:t xml:space="preserve"> </w:t>
      </w:r>
      <w:r w:rsidR="003D487F">
        <w:rPr>
          <w:lang w:val="en-AU"/>
        </w:rPr>
        <w:t>Any or all of the followi</w:t>
      </w:r>
      <w:r w:rsidR="00446544">
        <w:rPr>
          <w:lang w:val="en-AU"/>
        </w:rPr>
        <w:t>ng:</w:t>
      </w:r>
    </w:p>
    <w:p w14:paraId="3DF286EE" w14:textId="35319E38" w:rsidR="00446544" w:rsidRDefault="00446544" w:rsidP="00DE1B81">
      <w:pPr>
        <w:ind w:left="288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- False positive percentage.</w:t>
      </w:r>
    </w:p>
    <w:p w14:paraId="4B8FA468" w14:textId="5F77014B" w:rsidR="00446544" w:rsidRDefault="00446544" w:rsidP="00DE1B81">
      <w:pPr>
        <w:ind w:left="288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- False negative percentage.</w:t>
      </w:r>
    </w:p>
    <w:p w14:paraId="70DD21B9" w14:textId="56701408" w:rsidR="00C64216" w:rsidRPr="009C4A6A" w:rsidRDefault="00446544" w:rsidP="00DE1B81">
      <w:pPr>
        <w:ind w:left="1152"/>
        <w:rPr>
          <w:lang w:val="en-AU"/>
        </w:rPr>
      </w:pPr>
      <w:r>
        <w:rPr>
          <w:lang w:val="en-AU"/>
        </w:rPr>
        <w:t xml:space="preserve">- </w:t>
      </w:r>
      <w:r w:rsidR="003D487F">
        <w:rPr>
          <w:lang w:val="en-AU"/>
        </w:rPr>
        <w:t>Positive</w:t>
      </w:r>
      <w:r w:rsidR="00C64216" w:rsidRPr="009C4A6A">
        <w:rPr>
          <w:lang w:val="en-AU"/>
        </w:rPr>
        <w:t xml:space="preserve"> </w:t>
      </w:r>
      <w:r>
        <w:rPr>
          <w:lang w:val="en-AU"/>
        </w:rPr>
        <w:t>p</w:t>
      </w:r>
      <w:r w:rsidR="00C64216" w:rsidRPr="009C4A6A">
        <w:rPr>
          <w:lang w:val="en-AU"/>
        </w:rPr>
        <w:t xml:space="preserve">redictive </w:t>
      </w:r>
      <w:r>
        <w:rPr>
          <w:lang w:val="en-AU"/>
        </w:rPr>
        <w:t>v</w:t>
      </w:r>
      <w:r w:rsidR="00C64216" w:rsidRPr="009C4A6A">
        <w:rPr>
          <w:lang w:val="en-AU"/>
        </w:rPr>
        <w:t>alue.</w:t>
      </w:r>
    </w:p>
    <w:p w14:paraId="6E63BC1A" w14:textId="77A27725" w:rsidR="00C64216" w:rsidRPr="009C4A6A" w:rsidRDefault="00446544" w:rsidP="00DE1B81">
      <w:pPr>
        <w:ind w:left="1152"/>
        <w:rPr>
          <w:lang w:val="en-AU"/>
        </w:rPr>
      </w:pPr>
      <w:r>
        <w:rPr>
          <w:lang w:val="en-AU"/>
        </w:rPr>
        <w:t xml:space="preserve">- </w:t>
      </w:r>
      <w:r w:rsidR="00C64216" w:rsidRPr="009C4A6A">
        <w:rPr>
          <w:lang w:val="en-AU"/>
        </w:rPr>
        <w:t xml:space="preserve">Negative </w:t>
      </w:r>
      <w:r>
        <w:rPr>
          <w:lang w:val="en-AU"/>
        </w:rPr>
        <w:t>p</w:t>
      </w:r>
      <w:r w:rsidR="00C64216" w:rsidRPr="009C4A6A">
        <w:rPr>
          <w:lang w:val="en-AU"/>
        </w:rPr>
        <w:t xml:space="preserve">redictive </w:t>
      </w:r>
      <w:r>
        <w:rPr>
          <w:lang w:val="en-AU"/>
        </w:rPr>
        <w:t>v</w:t>
      </w:r>
      <w:r w:rsidR="00C64216" w:rsidRPr="009C4A6A">
        <w:rPr>
          <w:lang w:val="en-AU"/>
        </w:rPr>
        <w:t>alue.</w:t>
      </w:r>
    </w:p>
    <w:p w14:paraId="03342211" w14:textId="41C4DE7A" w:rsidR="00C64216" w:rsidRPr="009C4A6A" w:rsidRDefault="00446544" w:rsidP="00DE1B81">
      <w:pPr>
        <w:ind w:left="1152"/>
        <w:rPr>
          <w:lang w:val="en-AU"/>
        </w:rPr>
      </w:pPr>
      <w:r>
        <w:rPr>
          <w:lang w:val="en-AU"/>
        </w:rPr>
        <w:t xml:space="preserve">- </w:t>
      </w:r>
      <w:r w:rsidR="00C64216" w:rsidRPr="009C4A6A">
        <w:rPr>
          <w:lang w:val="en-AU"/>
        </w:rPr>
        <w:t>False Positives (NPV)</w:t>
      </w:r>
    </w:p>
    <w:p w14:paraId="020B99F5" w14:textId="0CEFD7F8" w:rsidR="00C64216" w:rsidRPr="009C4A6A" w:rsidRDefault="00446544" w:rsidP="00DE1B81">
      <w:pPr>
        <w:ind w:left="1152"/>
        <w:rPr>
          <w:lang w:val="en-AU"/>
        </w:rPr>
      </w:pPr>
      <w:r>
        <w:rPr>
          <w:lang w:val="en-AU"/>
        </w:rPr>
        <w:t xml:space="preserve">- </w:t>
      </w:r>
      <w:r w:rsidR="00C64216" w:rsidRPr="009C4A6A">
        <w:rPr>
          <w:lang w:val="en-AU"/>
        </w:rPr>
        <w:t>False Negatives (NPV)</w:t>
      </w:r>
    </w:p>
    <w:p w14:paraId="121DECD4" w14:textId="60A8856A" w:rsidR="00C64216" w:rsidRPr="009C4A6A" w:rsidRDefault="00446544" w:rsidP="00DE1B81">
      <w:pPr>
        <w:ind w:left="1152"/>
        <w:rPr>
          <w:lang w:val="en-AU"/>
        </w:rPr>
      </w:pPr>
      <w:r>
        <w:rPr>
          <w:lang w:val="en-AU"/>
        </w:rPr>
        <w:t>- The g</w:t>
      </w:r>
      <w:r w:rsidR="00C64216" w:rsidRPr="009C4A6A">
        <w:rPr>
          <w:lang w:val="en-AU"/>
        </w:rPr>
        <w:t xml:space="preserve">eneral </w:t>
      </w:r>
      <w:r>
        <w:rPr>
          <w:lang w:val="en-AU"/>
        </w:rPr>
        <w:t>a</w:t>
      </w:r>
      <w:r w:rsidR="00C64216" w:rsidRPr="009C4A6A">
        <w:rPr>
          <w:lang w:val="en-AU"/>
        </w:rPr>
        <w:t>ccuracy (</w:t>
      </w:r>
      <w:r>
        <w:rPr>
          <w:lang w:val="en-AU"/>
        </w:rPr>
        <w:t>The suspect statistic).</w:t>
      </w:r>
    </w:p>
    <w:p w14:paraId="21133A8F" w14:textId="1DCE24CE" w:rsidR="00C64216" w:rsidRPr="009C4A6A" w:rsidRDefault="00446544" w:rsidP="00DE1B81">
      <w:pPr>
        <w:ind w:left="1152"/>
        <w:rPr>
          <w:lang w:val="en-AU"/>
        </w:rPr>
      </w:pPr>
      <w:r>
        <w:rPr>
          <w:lang w:val="en-AU"/>
        </w:rPr>
        <w:t>-</w:t>
      </w:r>
      <w:r w:rsidR="00C64216" w:rsidRPr="009C4A6A">
        <w:rPr>
          <w:lang w:val="en-AU"/>
        </w:rPr>
        <w:t xml:space="preserve"> Prevalence of </w:t>
      </w:r>
      <w:r>
        <w:rPr>
          <w:lang w:val="en-AU"/>
        </w:rPr>
        <w:t>i</w:t>
      </w:r>
      <w:r w:rsidR="00C64216" w:rsidRPr="009C4A6A">
        <w:rPr>
          <w:lang w:val="en-AU"/>
        </w:rPr>
        <w:t>nterest (</w:t>
      </w:r>
      <w:r>
        <w:rPr>
          <w:lang w:val="en-AU"/>
        </w:rPr>
        <w:t>A v</w:t>
      </w:r>
      <w:r w:rsidR="00C64216" w:rsidRPr="009C4A6A">
        <w:rPr>
          <w:lang w:val="en-AU"/>
        </w:rPr>
        <w:t>ertical line).</w:t>
      </w:r>
    </w:p>
    <w:p w14:paraId="0E977524" w14:textId="77777777" w:rsidR="006F6586" w:rsidRDefault="00C64216" w:rsidP="00C64216">
      <w:pPr>
        <w:rPr>
          <w:lang w:val="en-AU"/>
        </w:rPr>
      </w:pPr>
      <w:r w:rsidRPr="009C4A6A">
        <w:rPr>
          <w:lang w:val="en-AU"/>
        </w:rPr>
        <w:t xml:space="preserve">      </w:t>
      </w:r>
    </w:p>
    <w:p w14:paraId="39540418" w14:textId="151B75B9" w:rsidR="00DE1B81" w:rsidRDefault="00C64216" w:rsidP="006F6586">
      <w:pPr>
        <w:ind w:firstLine="288"/>
        <w:rPr>
          <w:lang w:val="en-AU"/>
        </w:rPr>
      </w:pPr>
      <w:r w:rsidRPr="009C4A6A">
        <w:rPr>
          <w:lang w:val="en-AU"/>
        </w:rPr>
        <w:t xml:space="preserve"> </w:t>
      </w:r>
      <w:r w:rsidR="006F6586">
        <w:rPr>
          <w:lang w:val="en-AU"/>
        </w:rPr>
        <w:t xml:space="preserve">- Error messages indicating errors in </w:t>
      </w:r>
      <w:r w:rsidR="002D1B19">
        <w:rPr>
          <w:lang w:val="en-AU"/>
        </w:rPr>
        <w:t>user's</w:t>
      </w:r>
      <w:r w:rsidR="006F6586">
        <w:rPr>
          <w:lang w:val="en-AU"/>
        </w:rPr>
        <w:t xml:space="preserve"> input.</w:t>
      </w:r>
    </w:p>
    <w:p w14:paraId="668E3225" w14:textId="77777777" w:rsidR="00DE1B81" w:rsidRDefault="00DE1B81" w:rsidP="00DE1B81">
      <w:pPr>
        <w:ind w:left="576"/>
        <w:rPr>
          <w:lang w:val="en-AU"/>
        </w:rPr>
      </w:pPr>
    </w:p>
    <w:p w14:paraId="79BA3EFB" w14:textId="5E25376D" w:rsidR="00C64216" w:rsidRPr="009C4A6A" w:rsidRDefault="00446544" w:rsidP="007E4D88">
      <w:pPr>
        <w:ind w:left="288"/>
        <w:rPr>
          <w:lang w:val="en-AU"/>
        </w:rPr>
      </w:pPr>
      <w:r>
        <w:rPr>
          <w:lang w:val="en-AU"/>
        </w:rPr>
        <w:t>-</w:t>
      </w:r>
      <w:r w:rsidR="00C64216" w:rsidRPr="009C4A6A">
        <w:rPr>
          <w:lang w:val="en-AU"/>
        </w:rPr>
        <w:t xml:space="preserve"> </w:t>
      </w:r>
      <w:r w:rsidR="007E4D88">
        <w:rPr>
          <w:lang w:val="en-AU"/>
        </w:rPr>
        <w:t>Code to allow.</w:t>
      </w:r>
    </w:p>
    <w:p w14:paraId="790F124D" w14:textId="35D60F87" w:rsidR="00C64216" w:rsidRDefault="007E4D88" w:rsidP="007E4D88">
      <w:pPr>
        <w:ind w:left="576"/>
        <w:rPr>
          <w:lang w:val="en-AU"/>
        </w:rPr>
      </w:pPr>
      <w:r>
        <w:rPr>
          <w:lang w:val="en-AU"/>
        </w:rPr>
        <w:t>- Download</w:t>
      </w:r>
      <w:r w:rsidR="00C64216" w:rsidRPr="009C4A6A">
        <w:rPr>
          <w:lang w:val="en-AU"/>
        </w:rPr>
        <w:t xml:space="preserve"> </w:t>
      </w:r>
      <w:r w:rsidR="00012E34">
        <w:rPr>
          <w:lang w:val="en-AU"/>
        </w:rPr>
        <w:t xml:space="preserve">of </w:t>
      </w:r>
      <w:r>
        <w:rPr>
          <w:lang w:val="en-AU"/>
        </w:rPr>
        <w:t>a</w:t>
      </w:r>
      <w:r w:rsidR="00C64216" w:rsidRPr="009C4A6A">
        <w:rPr>
          <w:lang w:val="en-AU"/>
        </w:rPr>
        <w:t xml:space="preserve"> CSV file with the plot </w:t>
      </w:r>
      <w:r w:rsidR="002D1B19" w:rsidRPr="009C4A6A">
        <w:rPr>
          <w:lang w:val="en-AU"/>
        </w:rPr>
        <w:t>data. (</w:t>
      </w:r>
      <w:r w:rsidR="00C64216" w:rsidRPr="009C4A6A">
        <w:rPr>
          <w:lang w:val="en-AU"/>
        </w:rPr>
        <w:t>Optional)</w:t>
      </w:r>
      <w:r w:rsidR="006F6586">
        <w:rPr>
          <w:lang w:val="en-AU"/>
        </w:rPr>
        <w:t>.</w:t>
      </w:r>
    </w:p>
    <w:p w14:paraId="21A382A1" w14:textId="5DFC5E86" w:rsidR="00923D57" w:rsidRDefault="00012E34" w:rsidP="00923D57">
      <w:pPr>
        <w:ind w:left="288" w:firstLine="288"/>
        <w:rPr>
          <w:lang w:val="en-AU"/>
        </w:rPr>
      </w:pPr>
      <w:r>
        <w:rPr>
          <w:lang w:val="en-AU"/>
        </w:rPr>
        <w:t>-</w:t>
      </w:r>
      <w:r w:rsidR="00923D57">
        <w:rPr>
          <w:lang w:val="en-AU"/>
        </w:rPr>
        <w:t xml:space="preserve"> </w:t>
      </w:r>
      <w:r w:rsidR="00923D57">
        <w:rPr>
          <w:lang w:val="en-AU"/>
        </w:rPr>
        <w:t>Save</w:t>
      </w:r>
      <w:r w:rsidR="00923D57" w:rsidRPr="009C4A6A">
        <w:rPr>
          <w:lang w:val="en-AU"/>
        </w:rPr>
        <w:t xml:space="preserve"> the plot </w:t>
      </w:r>
      <w:r w:rsidR="00923D57">
        <w:rPr>
          <w:lang w:val="en-AU"/>
        </w:rPr>
        <w:t>itself</w:t>
      </w:r>
      <w:r w:rsidR="00923D57" w:rsidRPr="009C4A6A">
        <w:rPr>
          <w:lang w:val="en-AU"/>
        </w:rPr>
        <w:t>.  (Optional)</w:t>
      </w:r>
      <w:r w:rsidR="00923D57">
        <w:rPr>
          <w:lang w:val="en-AU"/>
        </w:rPr>
        <w:t>.</w:t>
      </w:r>
    </w:p>
    <w:p w14:paraId="2F00FD7B" w14:textId="62B74CE4" w:rsidR="00C64216" w:rsidRDefault="006F6586" w:rsidP="00923D57">
      <w:pPr>
        <w:ind w:left="288" w:firstLine="288"/>
        <w:rPr>
          <w:lang w:val="en-AU"/>
        </w:rPr>
      </w:pPr>
      <w:r>
        <w:rPr>
          <w:lang w:val="en-AU"/>
        </w:rPr>
        <w:t>- Some hyperlinks to (say) documentation and code at github.</w:t>
      </w:r>
    </w:p>
    <w:p w14:paraId="2D0DA457" w14:textId="6641A39C" w:rsidR="00923D57" w:rsidRDefault="00923D57" w:rsidP="00923D57">
      <w:pPr>
        <w:ind w:left="288" w:firstLine="288"/>
        <w:rPr>
          <w:lang w:val="en-AU"/>
        </w:rPr>
      </w:pPr>
      <w:r>
        <w:rPr>
          <w:lang w:val="en-AU"/>
        </w:rPr>
        <w:t>- Anything else that the usual input/calculate/plot statistics program might use.</w:t>
      </w:r>
    </w:p>
    <w:p w14:paraId="7F2E7D7F" w14:textId="35916B92" w:rsidR="00923D57" w:rsidRDefault="00923D57" w:rsidP="00923D57">
      <w:pPr>
        <w:ind w:firstLine="288"/>
        <w:rPr>
          <w:lang w:val="en-AU"/>
        </w:rPr>
      </w:pPr>
    </w:p>
    <w:p w14:paraId="26D89263" w14:textId="75B4AB71" w:rsidR="00923D57" w:rsidRDefault="001951F8" w:rsidP="00923D57">
      <w:pPr>
        <w:ind w:firstLine="288"/>
        <w:rPr>
          <w:lang w:val="en-AU"/>
        </w:rPr>
      </w:pPr>
      <w:r>
        <w:rPr>
          <w:lang w:val="en-AU"/>
        </w:rPr>
        <w:t>- A Specific demonstration of a real screening test.</w:t>
      </w:r>
    </w:p>
    <w:p w14:paraId="2F2205DD" w14:textId="0877D9EF" w:rsidR="001951F8" w:rsidRDefault="001951F8" w:rsidP="00923D57">
      <w:pPr>
        <w:ind w:firstLine="288"/>
        <w:rPr>
          <w:lang w:val="en-AU"/>
        </w:rPr>
      </w:pPr>
      <w:r>
        <w:rPr>
          <w:lang w:val="en-AU"/>
        </w:rPr>
        <w:tab/>
        <w:t xml:space="preserve">- </w:t>
      </w:r>
      <w:r w:rsidR="002D1B19">
        <w:rPr>
          <w:lang w:val="en-AU"/>
        </w:rPr>
        <w:t>Well,</w:t>
      </w:r>
      <w:r>
        <w:rPr>
          <w:lang w:val="en-AU"/>
        </w:rPr>
        <w:t xml:space="preserve"> it has to be a covid 19 test doesn't </w:t>
      </w:r>
      <w:r w:rsidR="002D1B19">
        <w:rPr>
          <w:lang w:val="en-AU"/>
        </w:rPr>
        <w:t>it!</w:t>
      </w:r>
      <w:r>
        <w:rPr>
          <w:lang w:val="en-AU"/>
        </w:rPr>
        <w:t xml:space="preserve"> </w:t>
      </w:r>
    </w:p>
    <w:p w14:paraId="244E9673" w14:textId="77777777" w:rsidR="001951F8" w:rsidRDefault="001951F8" w:rsidP="00923D57">
      <w:pPr>
        <w:ind w:firstLine="288"/>
        <w:rPr>
          <w:lang w:val="en-AU"/>
        </w:rPr>
      </w:pPr>
    </w:p>
    <w:p w14:paraId="25E04349" w14:textId="2CC698E8" w:rsidR="001951F8" w:rsidRPr="00E77B11" w:rsidRDefault="001951F8" w:rsidP="004D4609">
      <w:pPr>
        <w:pStyle w:val="Heading2"/>
      </w:pPr>
      <w:r>
        <w:t>Statistics</w:t>
      </w:r>
    </w:p>
    <w:p w14:paraId="5FDE1E77" w14:textId="6743B0B7" w:rsidR="00923D57" w:rsidRDefault="00923D57" w:rsidP="00923D57">
      <w:pPr>
        <w:ind w:firstLine="288"/>
        <w:rPr>
          <w:lang w:val="en-AU"/>
        </w:rPr>
      </w:pPr>
    </w:p>
    <w:p w14:paraId="2ADF557E" w14:textId="7ECD8BD0" w:rsidR="00923D57" w:rsidRDefault="00C54530" w:rsidP="00923D57">
      <w:pPr>
        <w:ind w:firstLine="288"/>
        <w:rPr>
          <w:lang w:val="en-AU"/>
        </w:rPr>
      </w:pPr>
      <w:r>
        <w:rPr>
          <w:lang w:val="en-AU"/>
        </w:rPr>
        <w:t xml:space="preserve">I will have to </w:t>
      </w:r>
      <w:r w:rsidR="002D1B19">
        <w:rPr>
          <w:lang w:val="en-AU"/>
        </w:rPr>
        <w:t>explore the</w:t>
      </w:r>
      <w:r>
        <w:rPr>
          <w:lang w:val="en-AU"/>
        </w:rPr>
        <w:t xml:space="preserve"> </w:t>
      </w:r>
      <w:r w:rsidR="002D1B19">
        <w:rPr>
          <w:lang w:val="en-AU"/>
        </w:rPr>
        <w:t>epidemiological</w:t>
      </w:r>
      <w:r>
        <w:rPr>
          <w:lang w:val="en-AU"/>
        </w:rPr>
        <w:t xml:space="preserve"> issue</w:t>
      </w:r>
      <w:r>
        <w:rPr>
          <w:lang w:val="en-AU"/>
        </w:rPr>
        <w:t xml:space="preserve">s and </w:t>
      </w:r>
      <w:r w:rsidR="002D1B19">
        <w:rPr>
          <w:lang w:val="en-AU"/>
        </w:rPr>
        <w:t>terminology to</w:t>
      </w:r>
      <w:r>
        <w:rPr>
          <w:lang w:val="en-AU"/>
        </w:rPr>
        <w:t xml:space="preserve"> be sure I </w:t>
      </w:r>
      <w:r>
        <w:rPr>
          <w:lang w:val="en-AU"/>
        </w:rPr>
        <w:t>generate</w:t>
      </w:r>
      <w:r>
        <w:rPr>
          <w:lang w:val="en-AU"/>
        </w:rPr>
        <w:t xml:space="preserve"> </w:t>
      </w:r>
      <w:r>
        <w:rPr>
          <w:lang w:val="en-AU"/>
        </w:rPr>
        <w:t>the statistics</w:t>
      </w:r>
      <w:r>
        <w:rPr>
          <w:lang w:val="en-AU"/>
        </w:rPr>
        <w:t xml:space="preserve"> </w:t>
      </w:r>
      <w:r>
        <w:rPr>
          <w:lang w:val="en-AU"/>
        </w:rPr>
        <w:t>correctly</w:t>
      </w:r>
      <w:r>
        <w:rPr>
          <w:lang w:val="en-AU"/>
        </w:rPr>
        <w:t xml:space="preserve">. </w:t>
      </w:r>
      <w:r>
        <w:rPr>
          <w:lang w:val="en-AU"/>
        </w:rPr>
        <w:t xml:space="preserve"> I do not know if the various python</w:t>
      </w:r>
      <w:r w:rsidR="001951F8">
        <w:rPr>
          <w:lang w:val="en-AU"/>
        </w:rPr>
        <w:t xml:space="preserve"> </w:t>
      </w:r>
      <w:r>
        <w:rPr>
          <w:lang w:val="en-AU"/>
        </w:rPr>
        <w:t>libraries have the statistical</w:t>
      </w:r>
      <w:r w:rsidR="001951F8">
        <w:rPr>
          <w:lang w:val="en-AU"/>
        </w:rPr>
        <w:t xml:space="preserve"> </w:t>
      </w:r>
      <w:r>
        <w:rPr>
          <w:lang w:val="en-AU"/>
        </w:rPr>
        <w:t>functions</w:t>
      </w:r>
      <w:r w:rsidR="001951F8">
        <w:rPr>
          <w:lang w:val="en-AU"/>
        </w:rPr>
        <w:t xml:space="preserve"> needed to do screening test calculations per</w:t>
      </w:r>
      <w:r w:rsidR="00012E34">
        <w:rPr>
          <w:lang w:val="en-AU"/>
        </w:rPr>
        <w:t xml:space="preserve"> se.</w:t>
      </w:r>
      <w:r w:rsidR="001951F8">
        <w:rPr>
          <w:lang w:val="en-AU"/>
        </w:rPr>
        <w:t xml:space="preserve"> </w:t>
      </w:r>
      <w:r>
        <w:rPr>
          <w:lang w:val="en-AU"/>
        </w:rPr>
        <w:t>But I want to do the calculation</w:t>
      </w:r>
      <w:r w:rsidR="00012E34">
        <w:rPr>
          <w:lang w:val="en-AU"/>
        </w:rPr>
        <w:t>s</w:t>
      </w:r>
      <w:r>
        <w:rPr>
          <w:lang w:val="en-AU"/>
        </w:rPr>
        <w:t xml:space="preserve"> myself in raw python. </w:t>
      </w:r>
      <w:r w:rsidR="001951F8">
        <w:rPr>
          <w:lang w:val="en-AU"/>
        </w:rPr>
        <w:t xml:space="preserve"> </w:t>
      </w:r>
      <w:r>
        <w:rPr>
          <w:lang w:val="en-AU"/>
        </w:rPr>
        <w:t>Prima facia</w:t>
      </w:r>
      <w:r w:rsidR="00AC4AAB">
        <w:rPr>
          <w:lang w:val="en-AU"/>
        </w:rPr>
        <w:t xml:space="preserve"> once the variables' purpose and derivation are understood calculating</w:t>
      </w:r>
      <w:r>
        <w:rPr>
          <w:lang w:val="en-AU"/>
        </w:rPr>
        <w:t xml:space="preserve"> </w:t>
      </w:r>
      <w:r w:rsidR="00AC4AAB">
        <w:rPr>
          <w:lang w:val="en-AU"/>
        </w:rPr>
        <w:t>them is easy</w:t>
      </w:r>
      <w:r w:rsidR="001951F8">
        <w:rPr>
          <w:lang w:val="en-AU"/>
        </w:rPr>
        <w:t xml:space="preserve">. I should disclose that at the time of writing I am not fully on top of the </w:t>
      </w:r>
      <w:r w:rsidR="002D1B19">
        <w:rPr>
          <w:lang w:val="en-AU"/>
        </w:rPr>
        <w:t>epidemiology</w:t>
      </w:r>
      <w:r>
        <w:rPr>
          <w:lang w:val="en-AU"/>
        </w:rPr>
        <w:t xml:space="preserve"> but there is a ton of help online</w:t>
      </w:r>
      <w:r w:rsidR="00A93B56">
        <w:rPr>
          <w:lang w:val="en-AU"/>
        </w:rPr>
        <w:t>.</w:t>
      </w:r>
    </w:p>
    <w:sectPr w:rsidR="00923D57" w:rsidSect="00446544">
      <w:pgSz w:w="12240" w:h="15840" w:code="1"/>
      <w:pgMar w:top="720" w:right="1440" w:bottom="720" w:left="144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44D4F" w14:textId="77777777" w:rsidR="00FC3639" w:rsidRDefault="00FC3639" w:rsidP="00012E34">
      <w:r>
        <w:separator/>
      </w:r>
    </w:p>
  </w:endnote>
  <w:endnote w:type="continuationSeparator" w:id="0">
    <w:p w14:paraId="364739D0" w14:textId="77777777" w:rsidR="00FC3639" w:rsidRDefault="00FC3639" w:rsidP="00012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F5CE" w14:textId="77777777" w:rsidR="00FC3639" w:rsidRDefault="00FC3639" w:rsidP="00012E34">
      <w:r>
        <w:separator/>
      </w:r>
    </w:p>
  </w:footnote>
  <w:footnote w:type="continuationSeparator" w:id="0">
    <w:p w14:paraId="6672E74F" w14:textId="77777777" w:rsidR="00FC3639" w:rsidRDefault="00FC3639" w:rsidP="00012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7C9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5C37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DB6E6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C2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839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A24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6267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0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507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AA10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28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16"/>
    <w:rsid w:val="00003E49"/>
    <w:rsid w:val="00012E34"/>
    <w:rsid w:val="00023BC5"/>
    <w:rsid w:val="00024272"/>
    <w:rsid w:val="0008350E"/>
    <w:rsid w:val="000C78F1"/>
    <w:rsid w:val="000E7002"/>
    <w:rsid w:val="001951F8"/>
    <w:rsid w:val="001C5966"/>
    <w:rsid w:val="00225C15"/>
    <w:rsid w:val="002322B8"/>
    <w:rsid w:val="002623BA"/>
    <w:rsid w:val="002D1B19"/>
    <w:rsid w:val="002D6C04"/>
    <w:rsid w:val="00312DF4"/>
    <w:rsid w:val="00321570"/>
    <w:rsid w:val="003229FD"/>
    <w:rsid w:val="00340E9B"/>
    <w:rsid w:val="003D487F"/>
    <w:rsid w:val="003D7D5E"/>
    <w:rsid w:val="004075FF"/>
    <w:rsid w:val="00446544"/>
    <w:rsid w:val="0045561A"/>
    <w:rsid w:val="004B7C1E"/>
    <w:rsid w:val="004C00F7"/>
    <w:rsid w:val="004D4609"/>
    <w:rsid w:val="004F4C2E"/>
    <w:rsid w:val="00515742"/>
    <w:rsid w:val="00522DB9"/>
    <w:rsid w:val="00525018"/>
    <w:rsid w:val="00546B93"/>
    <w:rsid w:val="00553100"/>
    <w:rsid w:val="00560568"/>
    <w:rsid w:val="005C0324"/>
    <w:rsid w:val="006153D6"/>
    <w:rsid w:val="0062330D"/>
    <w:rsid w:val="00634E73"/>
    <w:rsid w:val="006404F7"/>
    <w:rsid w:val="006B5FB1"/>
    <w:rsid w:val="006D4EFB"/>
    <w:rsid w:val="006F6586"/>
    <w:rsid w:val="00761CD0"/>
    <w:rsid w:val="00785990"/>
    <w:rsid w:val="007B4BE3"/>
    <w:rsid w:val="007D0A42"/>
    <w:rsid w:val="007E4D88"/>
    <w:rsid w:val="007F2645"/>
    <w:rsid w:val="00822DB3"/>
    <w:rsid w:val="00825E9C"/>
    <w:rsid w:val="0085452F"/>
    <w:rsid w:val="00855B28"/>
    <w:rsid w:val="00865CA6"/>
    <w:rsid w:val="008C251B"/>
    <w:rsid w:val="00923D57"/>
    <w:rsid w:val="0093613F"/>
    <w:rsid w:val="00942AE8"/>
    <w:rsid w:val="00960561"/>
    <w:rsid w:val="00983553"/>
    <w:rsid w:val="009A0F7B"/>
    <w:rsid w:val="009A4BCF"/>
    <w:rsid w:val="009D13FD"/>
    <w:rsid w:val="009F1CC3"/>
    <w:rsid w:val="009F1FAA"/>
    <w:rsid w:val="00A87194"/>
    <w:rsid w:val="00A93B56"/>
    <w:rsid w:val="00AA4DEC"/>
    <w:rsid w:val="00AC4AAB"/>
    <w:rsid w:val="00AE4805"/>
    <w:rsid w:val="00B27F4F"/>
    <w:rsid w:val="00B53744"/>
    <w:rsid w:val="00BD655C"/>
    <w:rsid w:val="00BE2771"/>
    <w:rsid w:val="00BF6D98"/>
    <w:rsid w:val="00C222F3"/>
    <w:rsid w:val="00C40391"/>
    <w:rsid w:val="00C54530"/>
    <w:rsid w:val="00C64216"/>
    <w:rsid w:val="00C7357E"/>
    <w:rsid w:val="00C7392B"/>
    <w:rsid w:val="00D11BF7"/>
    <w:rsid w:val="00D21B80"/>
    <w:rsid w:val="00D307C2"/>
    <w:rsid w:val="00D46523"/>
    <w:rsid w:val="00D72205"/>
    <w:rsid w:val="00DB74E8"/>
    <w:rsid w:val="00DD42BF"/>
    <w:rsid w:val="00DD49B2"/>
    <w:rsid w:val="00DE1B81"/>
    <w:rsid w:val="00E20110"/>
    <w:rsid w:val="00E41BD3"/>
    <w:rsid w:val="00E46F39"/>
    <w:rsid w:val="00E76CB2"/>
    <w:rsid w:val="00E77B11"/>
    <w:rsid w:val="00E939D5"/>
    <w:rsid w:val="00EE6C56"/>
    <w:rsid w:val="00F16D83"/>
    <w:rsid w:val="00F8566C"/>
    <w:rsid w:val="00FA6651"/>
    <w:rsid w:val="00FA7CEE"/>
    <w:rsid w:val="00FC05FB"/>
    <w:rsid w:val="00FC3639"/>
    <w:rsid w:val="00FD4967"/>
    <w:rsid w:val="00FF0889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F39"/>
  <w15:docId w15:val="{D2D82693-D9B2-4806-ABD4-913B0575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0" w:unhideWhenUsed="1" w:qFormat="1"/>
    <w:lsdException w:name="heading 4" w:semiHidden="1" w:uiPriority="10" w:unhideWhenUsed="1"/>
    <w:lsdException w:name="heading 5" w:semiHidden="1" w:uiPriority="10" w:unhideWhenUsed="1"/>
    <w:lsdException w:name="heading 6" w:semiHidden="1" w:uiPriority="19" w:unhideWhenUsed="1"/>
    <w:lsdException w:name="heading 7" w:semiHidden="1" w:uiPriority="9" w:unhideWhenUsed="1"/>
    <w:lsdException w:name="heading 8" w:semiHidden="1" w:uiPriority="9" w:qFormat="1"/>
    <w:lsdException w:name="heading 9" w:semiHidden="1" w:uiPriority="9" w:qFormat="1"/>
    <w:lsdException w:name="index 1" w:semiHidden="1" w:uiPriority="10" w:unhideWhenUsed="1" w:qFormat="1"/>
    <w:lsdException w:name="index 2" w:uiPriority="9"/>
    <w:lsdException w:name="index 3" w:semiHidden="1" w:uiPriority="9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216"/>
    <w:pPr>
      <w:ind w:left="0" w:firstLine="0"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003E49"/>
    <w:pPr>
      <w:keepNext/>
      <w:keepLines/>
      <w:framePr w:w="10080" w:wrap="around" w:vAnchor="text" w:hAnchor="margin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990"/>
      </w:tabs>
      <w:outlineLvl w:val="0"/>
    </w:pPr>
    <w:rPr>
      <w:rFonts w:cs="Arial"/>
      <w:b/>
      <w:lang w:val="en-AU" w:eastAsia="ar-SA"/>
    </w:rPr>
  </w:style>
  <w:style w:type="paragraph" w:styleId="Heading2">
    <w:name w:val="heading 2"/>
    <w:basedOn w:val="Heading3"/>
    <w:next w:val="Normal"/>
    <w:link w:val="Heading2Char"/>
    <w:autoRedefine/>
    <w:qFormat/>
    <w:rsid w:val="00003E49"/>
    <w:pPr>
      <w:shd w:val="clear" w:color="auto" w:fill="F2F2F2" w:themeFill="background1" w:themeFillShade="F2"/>
      <w:mirrorIndents/>
      <w:outlineLvl w:val="1"/>
    </w:pPr>
    <w:rPr>
      <w:rFonts w:cs="Arial"/>
      <w:i w:val="0"/>
      <w:noProof/>
      <w:szCs w:val="20"/>
      <w:u w:color="244061" w:themeColor="accent1" w:themeShade="80"/>
      <w:lang w:val="en-AU" w:eastAsia="x-none"/>
    </w:rPr>
  </w:style>
  <w:style w:type="paragraph" w:styleId="Heading3">
    <w:name w:val="heading 3"/>
    <w:basedOn w:val="Normal"/>
    <w:next w:val="Normal"/>
    <w:link w:val="Heading3Char"/>
    <w:autoRedefine/>
    <w:uiPriority w:val="10"/>
    <w:qFormat/>
    <w:rsid w:val="00E46F39"/>
    <w:pPr>
      <w:keepNext/>
      <w:keepLines/>
      <w:outlineLvl w:val="2"/>
    </w:pPr>
    <w:rPr>
      <w:rFonts w:cstheme="majorBidi"/>
      <w:b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10"/>
    <w:rsid w:val="00FA6651"/>
    <w:pPr>
      <w:keepNext/>
      <w:keepLines/>
      <w:outlineLvl w:val="3"/>
    </w:pPr>
    <w:rPr>
      <w:rFonts w:cs="Arial"/>
      <w:b/>
      <w:iCs/>
      <w:color w:val="000000"/>
      <w:szCs w:val="24"/>
      <w:u w:val="single"/>
      <w:lang w:eastAsia="x-none"/>
    </w:rPr>
  </w:style>
  <w:style w:type="paragraph" w:styleId="Heading5">
    <w:name w:val="heading 5"/>
    <w:basedOn w:val="Normal"/>
    <w:next w:val="Normal"/>
    <w:link w:val="Heading5Char"/>
    <w:uiPriority w:val="10"/>
    <w:rsid w:val="00FA6651"/>
    <w:pPr>
      <w:keepNext/>
      <w:keepLines/>
      <w:outlineLvl w:val="4"/>
    </w:pPr>
    <w:rPr>
      <w:rFonts w:cs="Arial"/>
      <w:b/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19"/>
    <w:rsid w:val="00FA66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FA66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03E49"/>
    <w:rPr>
      <w:rFonts w:ascii="Arial" w:eastAsia="Calibri" w:hAnsi="Arial" w:cs="Arial"/>
      <w:b/>
      <w:bCs/>
      <w:noProof/>
      <w:szCs w:val="20"/>
      <w:u w:val="single" w:color="244061" w:themeColor="accent1" w:themeShade="80"/>
      <w:shd w:val="clear" w:color="auto" w:fill="F2F2F2" w:themeFill="background1" w:themeFillShade="F2"/>
      <w:lang w:val="en-AU" w:eastAsia="x-none"/>
    </w:rPr>
  </w:style>
  <w:style w:type="character" w:customStyle="1" w:styleId="Heading1Char">
    <w:name w:val="Heading 1 Char"/>
    <w:basedOn w:val="DefaultParagraphFont"/>
    <w:link w:val="Heading1"/>
    <w:rsid w:val="00003E49"/>
    <w:rPr>
      <w:rFonts w:ascii="Arial" w:eastAsia="Calibri" w:hAnsi="Arial" w:cs="Arial"/>
      <w:b/>
      <w:shd w:val="clear" w:color="auto" w:fill="D9D9D9" w:themeFill="background1" w:themeFillShade="D9"/>
      <w:lang w:val="en-AU" w:eastAsia="ar-SA"/>
    </w:rPr>
  </w:style>
  <w:style w:type="character" w:customStyle="1" w:styleId="Heading3Char">
    <w:name w:val="Heading 3 Char"/>
    <w:basedOn w:val="DefaultParagraphFont"/>
    <w:link w:val="Heading3"/>
    <w:uiPriority w:val="10"/>
    <w:rsid w:val="00E46F39"/>
    <w:rPr>
      <w:rFonts w:ascii="Arial" w:eastAsia="Calibri" w:hAnsi="Arial" w:cstheme="majorBidi"/>
      <w:b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10"/>
    <w:rsid w:val="00FA6651"/>
    <w:rPr>
      <w:rFonts w:ascii="Arial" w:eastAsia="MS Mincho" w:hAnsi="Arial" w:cs="Arial"/>
      <w:b/>
      <w:iCs/>
      <w:color w:val="000000"/>
      <w:szCs w:val="24"/>
      <w:u w:val="single"/>
      <w:lang w:eastAsia="x-none"/>
    </w:rPr>
  </w:style>
  <w:style w:type="character" w:customStyle="1" w:styleId="Heading5Char">
    <w:name w:val="Heading 5 Char"/>
    <w:basedOn w:val="DefaultParagraphFont"/>
    <w:link w:val="Heading5"/>
    <w:uiPriority w:val="10"/>
    <w:rsid w:val="00FA6651"/>
    <w:rPr>
      <w:rFonts w:ascii="Arial" w:eastAsia="MS Mincho" w:hAnsi="Arial" w:cs="Arial"/>
      <w:b/>
      <w:szCs w:val="20"/>
      <w:u w:val="single"/>
    </w:rPr>
  </w:style>
  <w:style w:type="paragraph" w:styleId="Index1">
    <w:name w:val="index 1"/>
    <w:basedOn w:val="Normal"/>
    <w:next w:val="Normal"/>
    <w:autoRedefine/>
    <w:uiPriority w:val="10"/>
    <w:qFormat/>
    <w:rsid w:val="00FA6651"/>
    <w:pPr>
      <w:widowControl w:val="0"/>
      <w:tabs>
        <w:tab w:val="left" w:pos="7200"/>
      </w:tabs>
    </w:pPr>
    <w:rPr>
      <w:rFonts w:cs="Arial"/>
      <w:szCs w:val="20"/>
    </w:rPr>
  </w:style>
  <w:style w:type="paragraph" w:styleId="Index3">
    <w:name w:val="index 3"/>
    <w:basedOn w:val="Normal"/>
    <w:next w:val="Normal"/>
    <w:autoRedefine/>
    <w:uiPriority w:val="9"/>
    <w:rsid w:val="00FA6651"/>
    <w:pPr>
      <w:ind w:left="432"/>
    </w:pPr>
    <w:rPr>
      <w:rFonts w:cs="Arial"/>
      <w:iCs/>
      <w:szCs w:val="20"/>
    </w:rPr>
  </w:style>
  <w:style w:type="paragraph" w:styleId="Title">
    <w:name w:val="Title"/>
    <w:basedOn w:val="Normal"/>
    <w:next w:val="Normal"/>
    <w:link w:val="TitleChar"/>
    <w:uiPriority w:val="10"/>
    <w:rsid w:val="00E46F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FA6651"/>
    <w:pPr>
      <w:ind w:left="576"/>
    </w:pPr>
  </w:style>
  <w:style w:type="character" w:customStyle="1" w:styleId="Heading6Char">
    <w:name w:val="Heading 6 Char"/>
    <w:basedOn w:val="DefaultParagraphFont"/>
    <w:link w:val="Heading6"/>
    <w:uiPriority w:val="19"/>
    <w:rsid w:val="00FA66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Index2">
    <w:name w:val="index 2"/>
    <w:basedOn w:val="Normal"/>
    <w:next w:val="Normal"/>
    <w:autoRedefine/>
    <w:uiPriority w:val="9"/>
    <w:rsid w:val="00FA6651"/>
    <w:pPr>
      <w:ind w:left="440" w:hanging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51"/>
    <w:rPr>
      <w:rFonts w:ascii="Tahoma" w:eastAsia="MS Mincho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9"/>
    <w:rsid w:val="00E46F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rsid w:val="00E46F39"/>
    <w:rPr>
      <w:rFonts w:eastAsiaTheme="minorEastAsia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2E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2E34"/>
    <w:rPr>
      <w:rFonts w:ascii="Arial" w:eastAsia="Calibri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2E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0-VITAL%20FILES\Templates%20&amp;%20Macros\Ms%20Word%20Templates%20%20and%20Macros\My%20Word%20Documents\My%20Narrow%20Margi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041FB-8C16-454B-B5E3-18BC1813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Narrow Margins.dotx</Template>
  <TotalTime>68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BrockwayBase @GMail.com</dc:creator>
  <cp:lastModifiedBy>BrockwayBase @GMail.com</cp:lastModifiedBy>
  <cp:revision>15</cp:revision>
  <cp:lastPrinted>2022-03-22T14:24:00Z</cp:lastPrinted>
  <dcterms:created xsi:type="dcterms:W3CDTF">2022-03-22T13:16:00Z</dcterms:created>
  <dcterms:modified xsi:type="dcterms:W3CDTF">2022-03-22T14:25:00Z</dcterms:modified>
</cp:coreProperties>
</file>